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9E62D" w14:textId="1E94F422" w:rsidR="00CA0788" w:rsidRDefault="00BD45B0" w:rsidP="00CA0788">
      <w:pPr>
        <w:bidi w:val="0"/>
        <w:spacing w:line="276" w:lineRule="auto"/>
      </w:pPr>
      <w:r w:rsidRPr="00BD45B0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127858D" wp14:editId="410B445F">
                <wp:simplePos x="0" y="0"/>
                <wp:positionH relativeFrom="column">
                  <wp:posOffset>-285750</wp:posOffset>
                </wp:positionH>
                <wp:positionV relativeFrom="paragraph">
                  <wp:posOffset>-104775</wp:posOffset>
                </wp:positionV>
                <wp:extent cx="4410075" cy="4572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C013F" w14:textId="1E014DC9" w:rsidR="00020061" w:rsidRPr="00BD45B0" w:rsidRDefault="00020061" w:rsidP="00BD45B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D45B0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DATE</w:t>
                            </w: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 CHANGED</w:t>
                            </w:r>
                            <w:r w:rsidRPr="00BD45B0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 w:rsidRPr="00BD45B0">
                              <w:rPr>
                                <w:sz w:val="48"/>
                                <w:szCs w:val="48"/>
                                <w:rtl/>
                              </w:rPr>
                              <w:t>–</w:t>
                            </w:r>
                            <w:r w:rsidRPr="00BD45B0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 DEC</w:t>
                            </w:r>
                            <w:r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>.</w:t>
                            </w:r>
                            <w:r w:rsidRPr="00BD45B0">
                              <w:rPr>
                                <w:rFonts w:hint="cs"/>
                                <w:sz w:val="48"/>
                                <w:szCs w:val="48"/>
                                <w:rtl/>
                              </w:rPr>
                              <w:t xml:space="preserve">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78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pt;margin-top:-8.25pt;width:347.25pt;height:3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">
                <v:textbox>
                  <w:txbxContent>
                    <w:p w14:paraId="572C013F" w14:textId="1E014DC9" w:rsidR="00020061" w:rsidRPr="00BD45B0" w:rsidRDefault="00020061" w:rsidP="00BD45B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D45B0">
                        <w:rPr>
                          <w:rFonts w:hint="cs"/>
                          <w:sz w:val="48"/>
                          <w:szCs w:val="48"/>
                          <w:rtl/>
                        </w:rPr>
                        <w:t>DATE</w:t>
                      </w: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 CHANGED</w:t>
                      </w:r>
                      <w:r w:rsidRPr="00BD45B0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 </w:t>
                      </w:r>
                      <w:r w:rsidRPr="00BD45B0">
                        <w:rPr>
                          <w:sz w:val="48"/>
                          <w:szCs w:val="48"/>
                          <w:rtl/>
                        </w:rPr>
                        <w:t>–</w:t>
                      </w:r>
                      <w:r w:rsidRPr="00BD45B0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 DEC</w:t>
                      </w:r>
                      <w:r>
                        <w:rPr>
                          <w:rFonts w:hint="cs"/>
                          <w:sz w:val="48"/>
                          <w:szCs w:val="48"/>
                          <w:rtl/>
                        </w:rPr>
                        <w:t>.</w:t>
                      </w:r>
                      <w:r w:rsidRPr="00BD45B0">
                        <w:rPr>
                          <w:rFonts w:hint="cs"/>
                          <w:sz w:val="48"/>
                          <w:szCs w:val="48"/>
                          <w:rtl/>
                        </w:rPr>
                        <w:t xml:space="preserve"> 19</w:t>
                      </w:r>
                    </w:p>
                  </w:txbxContent>
                </v:textbox>
              </v:shape>
            </w:pict>
          </mc:Fallback>
        </mc:AlternateContent>
      </w:r>
    </w:p>
    <w:p w14:paraId="49382248" w14:textId="328F6C42" w:rsidR="001217C9" w:rsidRDefault="001217C9" w:rsidP="001217C9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6C8E61B3" w14:textId="622505AA" w:rsidR="00635530" w:rsidRDefault="00635530" w:rsidP="00635530">
      <w:pPr>
        <w:pBdr>
          <w:bottom w:val="single" w:sz="6" w:space="1" w:color="auto"/>
        </w:pBdr>
        <w:bidi w:val="0"/>
        <w:spacing w:line="276" w:lineRule="auto"/>
        <w:jc w:val="center"/>
        <w:rPr>
          <w:rFonts w:ascii="Arial" w:hAnsi="Arial" w:cs="Arial"/>
          <w:sz w:val="14"/>
          <w:szCs w:val="20"/>
        </w:rPr>
      </w:pPr>
    </w:p>
    <w:p w14:paraId="2D47042B" w14:textId="65BB931F" w:rsidR="00635530" w:rsidRDefault="00635530" w:rsidP="00635530">
      <w:pPr>
        <w:pBdr>
          <w:bottom w:val="single" w:sz="6" w:space="1" w:color="auto"/>
        </w:pBdr>
        <w:bidi w:val="0"/>
        <w:spacing w:line="276" w:lineRule="auto"/>
        <w:jc w:val="center"/>
        <w:rPr>
          <w:rFonts w:ascii="Arial" w:hAnsi="Arial" w:cs="Arial"/>
          <w:sz w:val="14"/>
          <w:szCs w:val="20"/>
        </w:rPr>
      </w:pPr>
    </w:p>
    <w:p w14:paraId="4CE8F1ED" w14:textId="77777777" w:rsidR="00C500B1" w:rsidRDefault="00C500B1" w:rsidP="00635530">
      <w:pPr>
        <w:pBdr>
          <w:bottom w:val="single" w:sz="6" w:space="1" w:color="auto"/>
        </w:pBdr>
        <w:bidi w:val="0"/>
        <w:spacing w:line="276" w:lineRule="auto"/>
        <w:jc w:val="center"/>
        <w:rPr>
          <w:rFonts w:ascii="Arial" w:hAnsi="Arial" w:cs="Arial"/>
          <w:sz w:val="14"/>
          <w:szCs w:val="20"/>
        </w:rPr>
      </w:pPr>
    </w:p>
    <w:p w14:paraId="1877AE14" w14:textId="1F960204" w:rsidR="002B222E" w:rsidRPr="00635530" w:rsidRDefault="00635530" w:rsidP="00C500B1">
      <w:pPr>
        <w:pBdr>
          <w:bottom w:val="single" w:sz="6" w:space="1" w:color="auto"/>
        </w:pBdr>
        <w:bidi w:val="0"/>
        <w:spacing w:line="276" w:lineRule="auto"/>
        <w:jc w:val="center"/>
        <w:rPr>
          <w:rFonts w:ascii="Arial" w:hAnsi="Arial" w:cs="Arial"/>
          <w:sz w:val="14"/>
          <w:szCs w:val="20"/>
        </w:rPr>
      </w:pPr>
      <w:bookmarkStart w:id="0" w:name="_GoBack"/>
      <w:bookmarkEnd w:id="0"/>
      <w:r w:rsidRPr="00635530">
        <w:rPr>
          <w:rFonts w:ascii="Arial" w:hAnsi="Arial" w:cs="Arial"/>
          <w:sz w:val="14"/>
          <w:szCs w:val="20"/>
        </w:rPr>
        <w:t>(fold here)</w:t>
      </w:r>
    </w:p>
    <w:p w14:paraId="425E018B" w14:textId="77777777" w:rsidR="002B222E" w:rsidRDefault="002B222E" w:rsidP="002B222E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2B6E07E4" w14:textId="026FEEEC" w:rsidR="003D76C3" w:rsidRPr="003D76C3" w:rsidRDefault="003D76C3" w:rsidP="002B222E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3D76C3">
        <w:rPr>
          <w:rFonts w:ascii="Arial" w:hAnsi="Arial" w:cs="Arial"/>
          <w:sz w:val="20"/>
          <w:szCs w:val="20"/>
        </w:rPr>
        <w:t xml:space="preserve">Dear </w:t>
      </w:r>
      <w:r w:rsidR="009F615B">
        <w:rPr>
          <w:rFonts w:ascii="Arial" w:hAnsi="Arial" w:cs="Arial"/>
          <w:sz w:val="20"/>
          <w:szCs w:val="20"/>
        </w:rPr>
        <w:fldChar w:fldCharType="begin"/>
      </w:r>
      <w:r w:rsidR="009F615B">
        <w:rPr>
          <w:rFonts w:ascii="Arial" w:hAnsi="Arial" w:cs="Arial"/>
          <w:sz w:val="20"/>
          <w:szCs w:val="20"/>
        </w:rPr>
        <w:instrText xml:space="preserve"> MERGEFIELD CONTACT_FIRST </w:instrText>
      </w:r>
      <w:r w:rsidR="009F615B">
        <w:rPr>
          <w:rFonts w:ascii="Arial" w:hAnsi="Arial" w:cs="Arial"/>
          <w:sz w:val="20"/>
          <w:szCs w:val="20"/>
        </w:rPr>
        <w:fldChar w:fldCharType="separate"/>
      </w:r>
      <w:r w:rsidR="00020061" w:rsidRPr="00EC7029">
        <w:rPr>
          <w:rFonts w:ascii="Arial" w:hAnsi="Arial" w:cs="Arial"/>
          <w:noProof/>
          <w:sz w:val="20"/>
          <w:szCs w:val="20"/>
        </w:rPr>
        <w:t>Blanca</w:t>
      </w:r>
      <w:r w:rsidR="009F615B">
        <w:rPr>
          <w:rFonts w:ascii="Arial" w:hAnsi="Arial" w:cs="Arial"/>
          <w:sz w:val="20"/>
          <w:szCs w:val="20"/>
        </w:rPr>
        <w:fldChar w:fldCharType="end"/>
      </w:r>
      <w:r w:rsidRPr="003D76C3">
        <w:rPr>
          <w:rFonts w:ascii="Arial" w:hAnsi="Arial" w:cs="Arial"/>
          <w:sz w:val="20"/>
          <w:szCs w:val="20"/>
        </w:rPr>
        <w:t>,</w:t>
      </w:r>
    </w:p>
    <w:p w14:paraId="373179DD" w14:textId="1A730A58" w:rsidR="003D76C3" w:rsidRPr="003D76C3" w:rsidRDefault="003D76C3" w:rsidP="003D76C3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001CEA6E" w14:textId="61822787" w:rsidR="00CA0788" w:rsidRPr="003D76C3" w:rsidRDefault="00CA0788" w:rsidP="00CA0788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 w:rsidRPr="003D76C3">
        <w:rPr>
          <w:rFonts w:ascii="Arial" w:hAnsi="Arial" w:cs="Arial"/>
          <w:sz w:val="20"/>
          <w:szCs w:val="20"/>
        </w:rPr>
        <w:t>You are invited to Santa’s Exchange</w:t>
      </w:r>
      <w:r w:rsidR="003D76C3" w:rsidRPr="003D76C3">
        <w:rPr>
          <w:rFonts w:ascii="Arial" w:hAnsi="Arial" w:cs="Arial"/>
          <w:sz w:val="20"/>
          <w:szCs w:val="20"/>
        </w:rPr>
        <w:t xml:space="preserve"> for </w:t>
      </w:r>
      <w:r w:rsidR="008226AD">
        <w:rPr>
          <w:rFonts w:ascii="Arial" w:hAnsi="Arial" w:cs="Arial"/>
          <w:sz w:val="20"/>
          <w:szCs w:val="20"/>
        </w:rPr>
        <w:t>2020</w:t>
      </w:r>
      <w:r w:rsidR="003D76C3" w:rsidRPr="003D76C3">
        <w:rPr>
          <w:rFonts w:ascii="Arial" w:hAnsi="Arial" w:cs="Arial"/>
          <w:sz w:val="20"/>
          <w:szCs w:val="20"/>
        </w:rPr>
        <w:t xml:space="preserve">.  To participate, </w:t>
      </w:r>
      <w:r w:rsidR="003D76C3">
        <w:rPr>
          <w:rFonts w:ascii="Arial" w:hAnsi="Arial" w:cs="Arial"/>
          <w:sz w:val="20"/>
          <w:szCs w:val="20"/>
        </w:rPr>
        <w:t>please come</w:t>
      </w:r>
      <w:r w:rsidR="00966CA6">
        <w:rPr>
          <w:rFonts w:ascii="Arial" w:hAnsi="Arial" w:cs="Arial"/>
          <w:sz w:val="20"/>
          <w:szCs w:val="20"/>
        </w:rPr>
        <w:t xml:space="preserve"> between</w:t>
      </w:r>
      <w:r w:rsidR="003D76C3">
        <w:rPr>
          <w:rFonts w:ascii="Arial" w:hAnsi="Arial" w:cs="Arial"/>
          <w:sz w:val="20"/>
          <w:szCs w:val="20"/>
        </w:rPr>
        <w:t xml:space="preserve"> </w: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fldChar w:fldCharType="begin"/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instrText xml:space="preserve"> MERGEFIELD </w:instrText>
      </w:r>
      <w:r w:rsidR="00C94F71" w:rsidRPr="00046FC6">
        <w:rPr>
          <w:rFonts w:ascii="Arial" w:hAnsi="Arial" w:cs="Arial"/>
          <w:b/>
          <w:bCs/>
          <w:sz w:val="20"/>
          <w:szCs w:val="20"/>
          <w:u w:val="single"/>
        </w:rPr>
        <w:instrText>Time_Slot</w:instrTex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instrText xml:space="preserve"> </w:instrTex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fldChar w:fldCharType="separate"/>
      </w:r>
      <w:r w:rsidR="00020061" w:rsidRPr="00EC7029">
        <w:rPr>
          <w:rFonts w:ascii="Arial" w:hAnsi="Arial" w:cs="Arial"/>
          <w:b/>
          <w:bCs/>
          <w:noProof/>
          <w:sz w:val="20"/>
          <w:szCs w:val="20"/>
          <w:u w:val="single"/>
        </w:rPr>
        <w:t>3:00PM-4:00PM</w:t>
      </w:r>
      <w:r w:rsidR="008045A5" w:rsidRPr="00046FC6">
        <w:rPr>
          <w:rFonts w:ascii="Arial" w:hAnsi="Arial" w:cs="Arial"/>
          <w:b/>
          <w:bCs/>
          <w:sz w:val="20"/>
          <w:szCs w:val="20"/>
          <w:u w:val="single"/>
        </w:rPr>
        <w:fldChar w:fldCharType="end"/>
      </w:r>
      <w:r w:rsidR="003656C9" w:rsidRPr="00046FC6">
        <w:rPr>
          <w:rFonts w:ascii="Arial" w:hAnsi="Arial" w:cs="Arial"/>
          <w:b/>
          <w:bCs/>
          <w:sz w:val="20"/>
          <w:szCs w:val="20"/>
        </w:rPr>
        <w:t xml:space="preserve"> </w:t>
      </w:r>
      <w:r w:rsidR="003D76C3" w:rsidRPr="003D76C3">
        <w:rPr>
          <w:rFonts w:ascii="Arial" w:hAnsi="Arial" w:cs="Arial"/>
          <w:sz w:val="20"/>
          <w:szCs w:val="20"/>
        </w:rPr>
        <w:t>to First Colony Church of Christ (address above)</w:t>
      </w:r>
      <w:r w:rsidR="00046FC6">
        <w:rPr>
          <w:rFonts w:ascii="Arial" w:hAnsi="Arial" w:cs="Arial"/>
          <w:sz w:val="20"/>
          <w:szCs w:val="20"/>
        </w:rPr>
        <w:t xml:space="preserve"> on </w:t>
      </w:r>
      <w:r w:rsidR="00046FC6" w:rsidRPr="00BD45B0">
        <w:rPr>
          <w:rFonts w:ascii="Arial" w:hAnsi="Arial" w:cs="Arial"/>
          <w:b/>
          <w:bCs/>
          <w:sz w:val="20"/>
          <w:szCs w:val="20"/>
          <w:u w:val="single"/>
        </w:rPr>
        <w:t>Saturday, December 1</w:t>
      </w:r>
      <w:r w:rsidR="00BD45B0" w:rsidRPr="00BD45B0">
        <w:rPr>
          <w:rFonts w:ascii="Arial" w:hAnsi="Arial" w:cs="Arial"/>
          <w:b/>
          <w:bCs/>
          <w:sz w:val="20"/>
          <w:szCs w:val="20"/>
          <w:u w:val="single"/>
        </w:rPr>
        <w:t>9</w:t>
      </w:r>
      <w:r w:rsidR="00046FC6">
        <w:rPr>
          <w:rFonts w:ascii="Arial" w:hAnsi="Arial" w:cs="Arial"/>
          <w:sz w:val="20"/>
          <w:szCs w:val="20"/>
        </w:rPr>
        <w:t>.</w:t>
      </w:r>
      <w:r w:rsidR="00BD45B0">
        <w:rPr>
          <w:rFonts w:ascii="Arial" w:hAnsi="Arial" w:cs="Arial"/>
          <w:sz w:val="20"/>
          <w:szCs w:val="20"/>
        </w:rPr>
        <w:t xml:space="preserve">  </w:t>
      </w:r>
      <w:r w:rsidR="00BD45B0" w:rsidRPr="00BD45B0">
        <w:rPr>
          <w:rFonts w:ascii="Arial" w:hAnsi="Arial" w:cs="Arial"/>
          <w:b/>
          <w:bCs/>
          <w:u w:val="single"/>
        </w:rPr>
        <w:sym w:font="Wingdings" w:char="F0E7"/>
      </w:r>
      <w:r w:rsidR="00BD45B0" w:rsidRPr="00BD45B0">
        <w:rPr>
          <w:rFonts w:ascii="Arial" w:hAnsi="Arial" w:cs="Arial"/>
          <w:b/>
          <w:bCs/>
          <w:u w:val="single"/>
        </w:rPr>
        <w:t xml:space="preserve"> NEW DATE</w:t>
      </w:r>
      <w:r w:rsidR="00BD45B0">
        <w:rPr>
          <w:rFonts w:ascii="Arial" w:hAnsi="Arial" w:cs="Arial"/>
          <w:sz w:val="20"/>
          <w:szCs w:val="20"/>
        </w:rPr>
        <w:t xml:space="preserve"> </w:t>
      </w:r>
    </w:p>
    <w:p w14:paraId="705A3AF3" w14:textId="77777777" w:rsidR="003D76C3" w:rsidRPr="003D76C3" w:rsidRDefault="003D76C3" w:rsidP="003D76C3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509476F0" w14:textId="77777777" w:rsidR="00CA0788" w:rsidRPr="00D173EF" w:rsidRDefault="00CA0788" w:rsidP="003D76C3">
      <w:pPr>
        <w:bidi w:val="0"/>
        <w:spacing w:line="276" w:lineRule="auto"/>
        <w:jc w:val="center"/>
        <w:rPr>
          <w:rFonts w:ascii="Arial" w:hAnsi="Arial" w:cs="Arial"/>
          <w:b/>
          <w:sz w:val="48"/>
          <w:szCs w:val="20"/>
          <w:u w:val="single"/>
        </w:rPr>
      </w:pPr>
      <w:r w:rsidRPr="00D173EF">
        <w:rPr>
          <w:rFonts w:ascii="Arial" w:hAnsi="Arial" w:cs="Arial"/>
          <w:b/>
          <w:sz w:val="48"/>
          <w:szCs w:val="20"/>
          <w:u w:val="single"/>
        </w:rPr>
        <w:t>You MUST bring this invitation with you!!!</w:t>
      </w:r>
    </w:p>
    <w:p w14:paraId="48A8221F" w14:textId="77777777" w:rsidR="00A62BDC" w:rsidRDefault="00A62BDC" w:rsidP="002C6CAA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48690C48" w14:textId="620B2477" w:rsidR="00A62BDC" w:rsidRDefault="00A62BDC" w:rsidP="00A62BDC">
      <w:pPr>
        <w:bidi w:val="0"/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protect the safety of you, your family, and our volunteers during the COVID-19 pandemic, the following changes are being put in place:</w:t>
      </w:r>
    </w:p>
    <w:p w14:paraId="6082C757" w14:textId="77777777" w:rsidR="00A62BDC" w:rsidRDefault="00A62BDC" w:rsidP="00A62BDC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35DF6EAD" w14:textId="3E090BCD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drive thru only</w:t>
      </w:r>
      <w:r w:rsidRPr="002C6CAA">
        <w:rPr>
          <w:rFonts w:ascii="Arial Narrow" w:hAnsi="Arial Narrow" w:cs="Arial"/>
          <w:b/>
          <w:bCs/>
          <w:sz w:val="20"/>
          <w:szCs w:val="20"/>
        </w:rPr>
        <w:t>. When you arrive, follow the signs and direction</w:t>
      </w:r>
      <w:r w:rsidR="002C6CAA" w:rsidRPr="002C6CAA">
        <w:rPr>
          <w:rFonts w:ascii="Arial Narrow" w:hAnsi="Arial Narrow" w:cs="Arial"/>
          <w:b/>
          <w:bCs/>
          <w:sz w:val="20"/>
          <w:szCs w:val="20"/>
        </w:rPr>
        <w:t>s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 to the pre-loading area where you will show this invitation and your ID.  You and your family (if they come) </w:t>
      </w: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must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 xml:space="preserve"> STAY IN YOUR CAR</w:t>
      </w:r>
      <w:r w:rsidRPr="002C6CAA">
        <w:rPr>
          <w:rFonts w:ascii="Arial Narrow" w:hAnsi="Arial Narrow" w:cs="Arial"/>
          <w:b/>
          <w:bCs/>
          <w:sz w:val="20"/>
          <w:szCs w:val="20"/>
        </w:rPr>
        <w:t>.</w:t>
      </w:r>
    </w:p>
    <w:p w14:paraId="05FFFC33" w14:textId="77777777" w:rsidR="002C6CAA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THE adult on this invitation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 xml:space="preserve"> MUST BE PRESENT AND HAVE ID.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 </w:t>
      </w:r>
    </w:p>
    <w:p w14:paraId="0739384D" w14:textId="7C167E80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caps/>
          <w:sz w:val="20"/>
          <w:szCs w:val="20"/>
          <w:u w:val="single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No more than two invitations per car.</w:t>
      </w:r>
    </w:p>
    <w:p w14:paraId="7DCB49DA" w14:textId="75413C8C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To receive toys, you 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 xml:space="preserve">MUST </w:t>
      </w: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be in line at your assigned time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.  If you arrive </w:t>
      </w:r>
      <w:r w:rsidR="00046FC6">
        <w:rPr>
          <w:rFonts w:ascii="Arial Narrow" w:hAnsi="Arial Narrow" w:cs="Arial"/>
          <w:b/>
          <w:bCs/>
          <w:sz w:val="20"/>
          <w:szCs w:val="20"/>
        </w:rPr>
        <w:t xml:space="preserve">before or </w:t>
      </w:r>
      <w:r w:rsidRPr="002C6CAA">
        <w:rPr>
          <w:rFonts w:ascii="Arial Narrow" w:hAnsi="Arial Narrow" w:cs="Arial"/>
          <w:b/>
          <w:bCs/>
          <w:sz w:val="20"/>
          <w:szCs w:val="20"/>
        </w:rPr>
        <w:t>after the hour, you will be turned away.</w:t>
      </w:r>
    </w:p>
    <w:p w14:paraId="25D6865E" w14:textId="77777777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360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caps/>
          <w:sz w:val="20"/>
          <w:szCs w:val="20"/>
          <w:u w:val="single"/>
        </w:rPr>
        <w:t>NO public restroom</w:t>
      </w: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 will be available – the church will be locked.  PLAN APPROPRIATELY!</w:t>
      </w:r>
    </w:p>
    <w:p w14:paraId="652659A2" w14:textId="26A98041" w:rsidR="00A62BDC" w:rsidRPr="002C6CAA" w:rsidRDefault="00A62BDC" w:rsidP="00046FC6">
      <w:pPr>
        <w:pStyle w:val="ListParagraph"/>
        <w:numPr>
          <w:ilvl w:val="0"/>
          <w:numId w:val="2"/>
        </w:numPr>
        <w:bidi w:val="0"/>
        <w:spacing w:after="120" w:line="360" w:lineRule="auto"/>
        <w:rPr>
          <w:rFonts w:ascii="Arial Narrow" w:hAnsi="Arial Narrow" w:cs="Arial"/>
          <w:b/>
          <w:bCs/>
          <w:sz w:val="20"/>
          <w:szCs w:val="20"/>
        </w:rPr>
      </w:pPr>
      <w:r w:rsidRPr="002C6CAA">
        <w:rPr>
          <w:rFonts w:ascii="Arial Narrow" w:hAnsi="Arial Narrow" w:cs="Arial"/>
          <w:b/>
          <w:bCs/>
          <w:sz w:val="20"/>
          <w:szCs w:val="20"/>
        </w:rPr>
        <w:t xml:space="preserve">There will be </w:t>
      </w:r>
      <w:r w:rsidRPr="002C6CAA">
        <w:rPr>
          <w:rFonts w:ascii="Arial Narrow" w:hAnsi="Arial Narrow" w:cs="Arial"/>
          <w:b/>
          <w:bCs/>
          <w:sz w:val="20"/>
          <w:szCs w:val="20"/>
          <w:u w:val="single"/>
        </w:rPr>
        <w:t>NO CHILD CARE</w:t>
      </w:r>
      <w:r w:rsidRPr="002C6CAA">
        <w:rPr>
          <w:rFonts w:ascii="Arial Narrow" w:hAnsi="Arial Narrow" w:cs="Arial"/>
          <w:b/>
          <w:bCs/>
          <w:sz w:val="20"/>
          <w:szCs w:val="20"/>
        </w:rPr>
        <w:t>.</w:t>
      </w:r>
    </w:p>
    <w:p w14:paraId="4FA9F882" w14:textId="5072DBB5" w:rsidR="002C6CAA" w:rsidRPr="002C6CAA" w:rsidRDefault="002C6CAA" w:rsidP="00046FC6">
      <w:pPr>
        <w:pStyle w:val="ListParagraph"/>
        <w:numPr>
          <w:ilvl w:val="0"/>
          <w:numId w:val="2"/>
        </w:numPr>
        <w:bidi w:val="0"/>
        <w:spacing w:after="120" w:line="276" w:lineRule="auto"/>
        <w:rPr>
          <w:rFonts w:ascii="Arial Narrow" w:hAnsi="Arial Narrow" w:cs="Arial"/>
          <w:b/>
          <w:bCs/>
          <w:sz w:val="18"/>
          <w:szCs w:val="20"/>
          <w:u w:val="single"/>
        </w:rPr>
      </w:pPr>
      <w:r w:rsidRPr="002C6CAA">
        <w:rPr>
          <w:rFonts w:ascii="Arial Narrow" w:hAnsi="Arial Narrow" w:cs="Arial"/>
          <w:b/>
          <w:bCs/>
          <w:sz w:val="18"/>
          <w:szCs w:val="20"/>
          <w:u w:val="single"/>
        </w:rPr>
        <w:t>IF YOU MUST COME WITH ANOTHER FAMILY WHO ALSO HAS AN INVITATION BUT A DIFFERENT TIME, COME TOGETHER AT THE LATER TIME.</w:t>
      </w:r>
    </w:p>
    <w:p w14:paraId="76BB67E5" w14:textId="77777777" w:rsidR="006779A1" w:rsidRDefault="006779A1" w:rsidP="006779A1">
      <w:pPr>
        <w:pBdr>
          <w:bottom w:val="single" w:sz="6" w:space="1" w:color="auto"/>
        </w:pBd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0E8DA1F3" w14:textId="77777777" w:rsidR="006779A1" w:rsidRDefault="006779A1" w:rsidP="006779A1">
      <w:pPr>
        <w:bidi w:val="0"/>
        <w:spacing w:line="276" w:lineRule="auto"/>
        <w:rPr>
          <w:rFonts w:ascii="Arial" w:hAnsi="Arial" w:cs="Arial"/>
          <w:sz w:val="20"/>
          <w:szCs w:val="20"/>
        </w:rPr>
      </w:pPr>
    </w:p>
    <w:p w14:paraId="6A8A8E2A" w14:textId="75127457" w:rsidR="006779A1" w:rsidRPr="00AD5A1B" w:rsidRDefault="006779A1" w:rsidP="006779A1">
      <w:pPr>
        <w:bidi w:val="0"/>
        <w:spacing w:line="276" w:lineRule="auto"/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fldChar w:fldCharType="begin"/>
      </w:r>
      <w:r w:rsidRPr="00AD5A1B">
        <w:rPr>
          <w:rFonts w:ascii="Arial" w:hAnsi="Arial" w:cs="Arial"/>
          <w:sz w:val="20"/>
          <w:szCs w:val="20"/>
          <w:lang w:val="es-MX"/>
        </w:rPr>
        <w:instrText xml:space="preserve"> MERGEFIELD Kids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020061" w:rsidRPr="00EC7029">
        <w:rPr>
          <w:rFonts w:ascii="Arial" w:hAnsi="Arial" w:cs="Arial"/>
          <w:noProof/>
          <w:sz w:val="20"/>
          <w:szCs w:val="20"/>
          <w:lang w:val="es-MX"/>
        </w:rPr>
        <w:t>Stecy, Yorlet, Alexandra, Stephanie</w:t>
      </w:r>
      <w:r>
        <w:rPr>
          <w:rFonts w:ascii="Arial" w:hAnsi="Arial" w:cs="Arial"/>
          <w:sz w:val="20"/>
          <w:szCs w:val="20"/>
        </w:rPr>
        <w:fldChar w:fldCharType="end"/>
      </w:r>
    </w:p>
    <w:p w14:paraId="607CC583" w14:textId="77777777" w:rsidR="00CA0788" w:rsidRPr="00AD5A1B" w:rsidRDefault="00CA0788" w:rsidP="00CA0788">
      <w:pPr>
        <w:pBdr>
          <w:bottom w:val="single" w:sz="6" w:space="1" w:color="auto"/>
        </w:pBdr>
        <w:bidi w:val="0"/>
        <w:spacing w:line="276" w:lineRule="auto"/>
        <w:rPr>
          <w:rFonts w:ascii="Arial" w:hAnsi="Arial" w:cs="Arial"/>
          <w:sz w:val="20"/>
          <w:szCs w:val="20"/>
          <w:lang w:val="es-MX"/>
        </w:rPr>
      </w:pPr>
    </w:p>
    <w:p w14:paraId="10EE01A4" w14:textId="77777777" w:rsidR="003656C9" w:rsidRDefault="000132D2" w:rsidP="006779A1">
      <w:pPr>
        <w:bidi w:val="0"/>
        <w:spacing w:line="276" w:lineRule="auto"/>
        <w:rPr>
          <w:rtl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80E11E" wp14:editId="6FE66084">
                <wp:simplePos x="0" y="0"/>
                <wp:positionH relativeFrom="page">
                  <wp:posOffset>4600575</wp:posOffset>
                </wp:positionH>
                <wp:positionV relativeFrom="page">
                  <wp:posOffset>457200</wp:posOffset>
                </wp:positionV>
                <wp:extent cx="2623185" cy="2686050"/>
                <wp:effectExtent l="0" t="0" r="5715" b="0"/>
                <wp:wrapTight wrapText="bothSides">
                  <wp:wrapPolygon edited="0">
                    <wp:start x="0" y="0"/>
                    <wp:lineTo x="0" y="21447"/>
                    <wp:lineTo x="21490" y="21447"/>
                    <wp:lineTo x="21490" y="0"/>
                    <wp:lineTo x="0" y="0"/>
                  </wp:wrapPolygon>
                </wp:wrapTight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EEECE1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C0D0" w14:textId="77777777" w:rsidR="00020061" w:rsidRDefault="00020061" w:rsidP="00726A93">
                            <w:pPr>
                              <w:bidi w:val="0"/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>When:</w:t>
                            </w:r>
                          </w:p>
                          <w:p w14:paraId="39BEBA50" w14:textId="09F2A54D" w:rsidR="00020061" w:rsidRDefault="00020061" w:rsidP="00CA0788">
                            <w:pPr>
                              <w:bidi w:val="0"/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 xml:space="preserve">    Saturday, December 19, 2020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br/>
                              <w:t xml:space="preserve">    Time: 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instrText xml:space="preserve"> MERGEFIELD  Time_Slot </w:instrTex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fldChar w:fldCharType="separate"/>
                            </w:r>
                            <w:r w:rsidRPr="00EC7029"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>3:00PM-4:00PM</w:t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fldChar w:fldCharType="end"/>
                            </w:r>
                          </w:p>
                          <w:p w14:paraId="64FE653A" w14:textId="77777777" w:rsidR="00020061" w:rsidRPr="00CA0788" w:rsidRDefault="00020061" w:rsidP="00CA0788">
                            <w:pPr>
                              <w:bidi w:val="0"/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</w:pPr>
                            <w:r w:rsidRPr="00CA0788">
                              <w:rPr>
                                <w:rFonts w:ascii="Arial" w:hAnsi="Arial"/>
                                <w:b/>
                                <w:noProof/>
                                <w:sz w:val="20"/>
                                <w:szCs w:val="22"/>
                                <w:lang w:eastAsia="en-US"/>
                              </w:rPr>
                              <w:t>Where:</w:t>
                            </w:r>
                          </w:p>
                          <w:p w14:paraId="0E7E5DEE" w14:textId="77777777" w:rsidR="00020061" w:rsidRPr="00CA0788" w:rsidRDefault="00020061" w:rsidP="00AD5A1B">
                            <w:pPr>
                              <w:ind w:right="270"/>
                              <w:jc w:val="right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CA0788">
                              <w:rPr>
                                <w:rFonts w:ascii="Arial" w:hAnsi="Arial"/>
                                <w:sz w:val="20"/>
                              </w:rPr>
                              <w:t>First Colony Church of Christ</w:t>
                            </w:r>
                            <w:r w:rsidRPr="00CA0788">
                              <w:rPr>
                                <w:rFonts w:ascii="Arial" w:hAnsi="Arial"/>
                                <w:sz w:val="20"/>
                              </w:rPr>
                              <w:br/>
                              <w:t>2140 First Colony Blvd</w:t>
                            </w:r>
                            <w:r w:rsidRPr="00CA0788">
                              <w:rPr>
                                <w:rFonts w:ascii="Arial" w:hAnsi="Arial"/>
                                <w:sz w:val="20"/>
                              </w:rPr>
                              <w:br/>
                              <w:t>Sugar Land, TX 77479</w:t>
                            </w:r>
                          </w:p>
                          <w:p w14:paraId="20E6309B" w14:textId="0AF64247" w:rsidR="00020061" w:rsidRDefault="00020061" w:rsidP="00CA0788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2A86AD93" w14:textId="77777777" w:rsidR="00020061" w:rsidRDefault="00020061" w:rsidP="002C6CAA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63D3AB34" w14:textId="2BB87762" w:rsidR="00020061" w:rsidRPr="002C6CAA" w:rsidRDefault="00020061" w:rsidP="002C6CAA">
                            <w:pPr>
                              <w:bidi w:val="0"/>
                              <w:jc w:val="center"/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</w:pP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begin"/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instrText xml:space="preserve"> MERGEFIELD BOOK_NUMBER </w:instrTex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separate"/>
                            </w:r>
                            <w:r w:rsidRPr="00EC7029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t>1</w: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end"/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t xml:space="preserve"> - </w: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begin"/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instrText xml:space="preserve"> MERGEFIELD PAGE_NUMBER </w:instrTex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separate"/>
                            </w:r>
                            <w:r w:rsidRPr="00EC7029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t>340</w:t>
                            </w:r>
                            <w:r w:rsidRPr="002C6CAA">
                              <w:rPr>
                                <w:rFonts w:ascii="Arial" w:hAnsi="Arial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fldChar w:fldCharType="end"/>
                            </w:r>
                          </w:p>
                          <w:p w14:paraId="485E1C0E" w14:textId="77777777" w:rsidR="00020061" w:rsidRDefault="00020061" w:rsidP="003656C9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A1FA47D" w14:textId="77777777" w:rsidR="00020061" w:rsidRDefault="00020061" w:rsidP="002C6CAA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42F12F3C" w14:textId="4BE59A9E" w:rsidR="00020061" w:rsidRDefault="00020061" w:rsidP="002C6CAA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 xml:space="preserve">CONTROL NUMBER: 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instrText xml:space="preserve"> MERGEFIELD Control_Number </w:instrTex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separate"/>
                            </w:r>
                            <w:r w:rsidRPr="00EC7029"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>2507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end"/>
                            </w:r>
                          </w:p>
                          <w:p w14:paraId="39ADF820" w14:textId="12C5DD5F" w:rsidR="00020061" w:rsidRDefault="00020061" w:rsidP="00306BFB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 xml:space="preserve">VOLUNTEER: 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instrText xml:space="preserve"> MERGEFIELD VOLUNTEER </w:instrTex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separate"/>
                            </w:r>
                            <w:r w:rsidRPr="00EC7029"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>Maria Rico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fldChar w:fldCharType="end"/>
                            </w:r>
                          </w:p>
                          <w:p w14:paraId="2FE38D48" w14:textId="77777777" w:rsidR="00020061" w:rsidRPr="00CA0788" w:rsidRDefault="00020061" w:rsidP="00306BFB">
                            <w:pPr>
                              <w:bidi w:val="0"/>
                              <w:rPr>
                                <w:rFonts w:ascii="Arial" w:hAnsi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E11E" id="Text Box 14" o:spid="_x0000_s1027" type="#_x0000_t202" style="position:absolute;margin-left:362.25pt;margin-top:36pt;width:206.55pt;height:2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" stroked="f" strokecolor="#eeece1" strokeweight=".1pt">
                <v:stroke dashstyle="dash"/>
                <v:textbox>
                  <w:txbxContent>
                    <w:p w14:paraId="3231C0D0" w14:textId="77777777" w:rsidR="00020061" w:rsidRDefault="00020061" w:rsidP="00726A93">
                      <w:pPr>
                        <w:bidi w:val="0"/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>When:</w:t>
                      </w:r>
                    </w:p>
                    <w:p w14:paraId="39BEBA50" w14:textId="09F2A54D" w:rsidR="00020061" w:rsidRDefault="00020061" w:rsidP="00CA0788">
                      <w:pPr>
                        <w:bidi w:val="0"/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 xml:space="preserve">    Saturday, December 19, 2020</w: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br/>
                        <w:t xml:space="preserve">    Time: </w: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instrText xml:space="preserve"> MERGEFIELD  Time_Slot </w:instrTex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fldChar w:fldCharType="separate"/>
                      </w:r>
                      <w:r w:rsidRPr="00EC7029"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>3:00PM-4:00PM</w:t>
                      </w:r>
                      <w:r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fldChar w:fldCharType="end"/>
                      </w:r>
                    </w:p>
                    <w:p w14:paraId="64FE653A" w14:textId="77777777" w:rsidR="00020061" w:rsidRPr="00CA0788" w:rsidRDefault="00020061" w:rsidP="00CA0788">
                      <w:pPr>
                        <w:bidi w:val="0"/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</w:pPr>
                      <w:r w:rsidRPr="00CA0788">
                        <w:rPr>
                          <w:rFonts w:ascii="Arial" w:hAnsi="Arial"/>
                          <w:b/>
                          <w:noProof/>
                          <w:sz w:val="20"/>
                          <w:szCs w:val="22"/>
                          <w:lang w:eastAsia="en-US"/>
                        </w:rPr>
                        <w:t>Where:</w:t>
                      </w:r>
                    </w:p>
                    <w:p w14:paraId="0E7E5DEE" w14:textId="77777777" w:rsidR="00020061" w:rsidRPr="00CA0788" w:rsidRDefault="00020061" w:rsidP="00AD5A1B">
                      <w:pPr>
                        <w:ind w:right="270"/>
                        <w:jc w:val="right"/>
                        <w:rPr>
                          <w:rFonts w:ascii="Arial" w:hAnsi="Arial"/>
                          <w:sz w:val="20"/>
                        </w:rPr>
                      </w:pPr>
                      <w:r w:rsidRPr="00CA0788">
                        <w:rPr>
                          <w:rFonts w:ascii="Arial" w:hAnsi="Arial"/>
                          <w:sz w:val="20"/>
                        </w:rPr>
                        <w:t>First Colony Church of Christ</w:t>
                      </w:r>
                      <w:r w:rsidRPr="00CA0788">
                        <w:rPr>
                          <w:rFonts w:ascii="Arial" w:hAnsi="Arial"/>
                          <w:sz w:val="20"/>
                        </w:rPr>
                        <w:br/>
                        <w:t>2140 First Colony Blvd</w:t>
                      </w:r>
                      <w:r w:rsidRPr="00CA0788">
                        <w:rPr>
                          <w:rFonts w:ascii="Arial" w:hAnsi="Arial"/>
                          <w:sz w:val="20"/>
                        </w:rPr>
                        <w:br/>
                        <w:t>Sugar Land, TX 77479</w:t>
                      </w:r>
                    </w:p>
                    <w:p w14:paraId="20E6309B" w14:textId="0AF64247" w:rsidR="00020061" w:rsidRDefault="00020061" w:rsidP="00CA0788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2A86AD93" w14:textId="77777777" w:rsidR="00020061" w:rsidRDefault="00020061" w:rsidP="002C6CAA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63D3AB34" w14:textId="2BB87762" w:rsidR="00020061" w:rsidRPr="002C6CAA" w:rsidRDefault="00020061" w:rsidP="002C6CAA">
                      <w:pPr>
                        <w:bidi w:val="0"/>
                        <w:jc w:val="center"/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</w:pP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begin"/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instrText xml:space="preserve"> MERGEFIELD BOOK_NUMBER </w:instrTex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separate"/>
                      </w:r>
                      <w:r w:rsidRPr="00EC7029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t>1</w: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end"/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t xml:space="preserve"> - </w: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begin"/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instrText xml:space="preserve"> MERGEFIELD PAGE_NUMBER </w:instrTex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separate"/>
                      </w:r>
                      <w:r w:rsidRPr="00EC7029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t>340</w:t>
                      </w:r>
                      <w:r w:rsidRPr="002C6CAA">
                        <w:rPr>
                          <w:rFonts w:ascii="Arial" w:hAnsi="Arial"/>
                          <w:noProof/>
                          <w:sz w:val="48"/>
                          <w:szCs w:val="48"/>
                          <w:lang w:eastAsia="en-US"/>
                        </w:rPr>
                        <w:fldChar w:fldCharType="end"/>
                      </w:r>
                    </w:p>
                    <w:p w14:paraId="485E1C0E" w14:textId="77777777" w:rsidR="00020061" w:rsidRDefault="00020061" w:rsidP="003656C9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5A1FA47D" w14:textId="77777777" w:rsidR="00020061" w:rsidRDefault="00020061" w:rsidP="002C6CAA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14:paraId="42F12F3C" w14:textId="4BE59A9E" w:rsidR="00020061" w:rsidRDefault="00020061" w:rsidP="002C6CAA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 xml:space="preserve">CONTROL NUMBER: 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instrText xml:space="preserve"> MERGEFIELD Control_Number </w:instrTex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separate"/>
                      </w:r>
                      <w:r w:rsidRPr="00EC7029"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>2507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end"/>
                      </w:r>
                    </w:p>
                    <w:p w14:paraId="39ADF820" w14:textId="12C5DD5F" w:rsidR="00020061" w:rsidRDefault="00020061" w:rsidP="00306BFB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 xml:space="preserve">VOLUNTEER: 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instrText xml:space="preserve"> MERGEFIELD VOLUNTEER </w:instrTex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separate"/>
                      </w:r>
                      <w:r w:rsidRPr="00EC7029"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t>Maria Rico</w:t>
                      </w:r>
                      <w:r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  <w:fldChar w:fldCharType="end"/>
                      </w:r>
                    </w:p>
                    <w:p w14:paraId="2FE38D48" w14:textId="77777777" w:rsidR="00020061" w:rsidRPr="00CA0788" w:rsidRDefault="00020061" w:rsidP="00306BFB">
                      <w:pPr>
                        <w:bidi w:val="0"/>
                        <w:rPr>
                          <w:rFonts w:ascii="Arial" w:hAnsi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CBA948A" wp14:editId="0CE12D2E">
                <wp:simplePos x="0" y="0"/>
                <wp:positionH relativeFrom="page">
                  <wp:posOffset>419100</wp:posOffset>
                </wp:positionH>
                <wp:positionV relativeFrom="page">
                  <wp:posOffset>1104900</wp:posOffset>
                </wp:positionV>
                <wp:extent cx="3990975" cy="2019300"/>
                <wp:effectExtent l="0" t="0" r="9525" b="0"/>
                <wp:wrapTight wrapText="bothSides">
                  <wp:wrapPolygon edited="0">
                    <wp:start x="0" y="0"/>
                    <wp:lineTo x="0" y="9781"/>
                    <wp:lineTo x="10826" y="9781"/>
                    <wp:lineTo x="0" y="12838"/>
                    <wp:lineTo x="0" y="21396"/>
                    <wp:lineTo x="21548" y="21396"/>
                    <wp:lineTo x="21548" y="12838"/>
                    <wp:lineTo x="10826" y="9781"/>
                    <wp:lineTo x="21548" y="9781"/>
                    <wp:lineTo x="21548" y="0"/>
                    <wp:lineTo x="0" y="0"/>
                  </wp:wrapPolygon>
                </wp:wrapTight>
                <wp:docPr id="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0975" cy="2019300"/>
                          <a:chOff x="652" y="354"/>
                          <a:chExt cx="6285" cy="2392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52" y="1807"/>
                            <a:ext cx="6285" cy="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DBE5F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5EED11" w14:textId="45444351" w:rsidR="00020061" w:rsidRPr="00227887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CONTACT_FIRST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EC70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Blanca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CONTACT_LAST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EC70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Aguilar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</w:p>
                            <w:p w14:paraId="71B97DF7" w14:textId="4376772D" w:rsidR="00020061" w:rsidRPr="00227887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</w:pP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Address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EC70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15111 Tomasa St.</w:t>
                              </w: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</w:p>
                            <w:p w14:paraId="74224FEF" w14:textId="7F36B369" w:rsidR="00020061" w:rsidRPr="00227887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sz w:val="22"/>
                                  <w:szCs w:val="18"/>
                                </w:rPr>
                              </w:pP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City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EC70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Sugar Land</w:t>
                              </w:r>
                              <w:r w:rsidRPr="000556D0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t>, TX</w:t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begin"/>
                              </w:r>
                              <w:r w:rsidRPr="00227887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instrText xml:space="preserve"> MERGEFIELD ZIP </w:instrTex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separate"/>
                              </w:r>
                              <w:r w:rsidRPr="00EC70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2"/>
                                  <w:szCs w:val="18"/>
                                </w:rPr>
                                <w:t>77498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18"/>
                                </w:rPr>
                                <w:fldChar w:fldCharType="end"/>
                              </w:r>
                            </w:p>
                            <w:p w14:paraId="6361708B" w14:textId="77777777" w:rsidR="00020061" w:rsidRPr="00227887" w:rsidRDefault="00020061" w:rsidP="00306BF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52" y="354"/>
                            <a:ext cx="6285" cy="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96B5AC" w14:textId="77777777" w:rsidR="00020061" w:rsidRPr="008045A5" w:rsidRDefault="00020061" w:rsidP="00635530">
                              <w:pPr>
                                <w:bidi w:val="0"/>
                                <w:ind w:left="18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045A5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Project SMILE</w:t>
                              </w:r>
                            </w:p>
                            <w:p w14:paraId="30C43CE9" w14:textId="77777777" w:rsidR="00020061" w:rsidRDefault="00020061" w:rsidP="00635530">
                              <w:pPr>
                                <w:bidi w:val="0"/>
                                <w:ind w:left="18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838 Belmar St.</w:t>
                              </w:r>
                            </w:p>
                            <w:p w14:paraId="73617DAD" w14:textId="77777777" w:rsidR="00020061" w:rsidRDefault="00020061" w:rsidP="00635530">
                              <w:pPr>
                                <w:bidi w:val="0"/>
                                <w:ind w:left="18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Sugar Land, TX 77478</w:t>
                              </w:r>
                            </w:p>
                            <w:p w14:paraId="7E1F42AD" w14:textId="77777777" w:rsidR="00020061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04DF3F1" w14:textId="77777777" w:rsidR="00020061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1994193A" w14:textId="77777777" w:rsidR="00020061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61989425" w14:textId="77777777" w:rsidR="00020061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3578339F" w14:textId="77777777" w:rsidR="00020061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14:paraId="5F612EFB" w14:textId="77777777" w:rsidR="00020061" w:rsidRPr="008045A5" w:rsidRDefault="00020061" w:rsidP="00306BFB">
                              <w:pPr>
                                <w:bidi w:val="0"/>
                                <w:rPr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A948A" id="Group 12" o:spid="_x0000_s1028" style="position:absolute;margin-left:33pt;margin-top:87pt;width:314.25pt;height:159pt;z-index:-251658240;mso-position-horizontal-relative:page;mso-position-vertical-relative:page" coordorigin="652,354" coordsize="6285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">
                <v:rect id="Rectangle 7" o:spid="_x0000_s1029" style="position:absolute;left:652;top:1807;width:6285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" stroked="f" strokecolor="#dbe5f1" strokeweight=".5pt">
                  <v:shadow color="#868686"/>
                  <v:textbox>
                    <w:txbxContent>
                      <w:p w14:paraId="415EED11" w14:textId="45444351" w:rsidR="00020061" w:rsidRPr="00227887" w:rsidRDefault="00020061" w:rsidP="00306BFB">
                        <w:pPr>
                          <w:bidi w:val="0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CONTACT_FIRST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EC7029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Blanca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CONTACT_LAST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EC7029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Aguilar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</w:p>
                      <w:p w14:paraId="71B97DF7" w14:textId="4376772D" w:rsidR="00020061" w:rsidRPr="00227887" w:rsidRDefault="00020061" w:rsidP="00306BFB">
                        <w:pPr>
                          <w:bidi w:val="0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</w:pP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Address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EC7029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15111 Tomasa St.</w:t>
                        </w: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</w:p>
                      <w:p w14:paraId="74224FEF" w14:textId="7F36B369" w:rsidR="00020061" w:rsidRPr="00227887" w:rsidRDefault="00020061" w:rsidP="00306BFB">
                        <w:pPr>
                          <w:bidi w:val="0"/>
                          <w:rPr>
                            <w:rFonts w:ascii="Arial" w:hAnsi="Arial" w:cs="Arial"/>
                            <w:sz w:val="22"/>
                            <w:szCs w:val="18"/>
                          </w:rPr>
                        </w:pP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City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EC7029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Sugar Land</w:t>
                        </w:r>
                        <w:r w:rsidRPr="000556D0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t>, TX</w:t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begin"/>
                        </w:r>
                        <w:r w:rsidRPr="00227887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instrText xml:space="preserve"> MERGEFIELD ZIP </w:instrTex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separate"/>
                        </w:r>
                        <w:r w:rsidRPr="00EC7029">
                          <w:rPr>
                            <w:rFonts w:ascii="Arial" w:hAnsi="Arial" w:cs="Arial"/>
                            <w:b/>
                            <w:bCs/>
                            <w:noProof/>
                            <w:sz w:val="22"/>
                            <w:szCs w:val="18"/>
                          </w:rPr>
                          <w:t>77498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18"/>
                          </w:rPr>
                          <w:fldChar w:fldCharType="end"/>
                        </w:r>
                      </w:p>
                      <w:p w14:paraId="6361708B" w14:textId="77777777" w:rsidR="00020061" w:rsidRPr="00227887" w:rsidRDefault="00020061" w:rsidP="00306BFB">
                        <w:pPr>
                          <w:jc w:val="center"/>
                        </w:pPr>
                      </w:p>
                    </w:txbxContent>
                  </v:textbox>
                </v:rect>
                <v:shape id="Text Box 9" o:spid="_x0000_s1030" type="#_x0000_t202" style="position:absolute;left:652;top:354;width:6285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" stroked="f" strokecolor="#f2f2f2" strokeweight=".5pt">
                  <v:shadow color="#868686"/>
                  <v:textbox inset=".72pt,.72pt,.72pt,.72pt">
                    <w:txbxContent>
                      <w:p w14:paraId="0096B5AC" w14:textId="77777777" w:rsidR="00020061" w:rsidRPr="008045A5" w:rsidRDefault="00020061" w:rsidP="00635530">
                        <w:pPr>
                          <w:bidi w:val="0"/>
                          <w:ind w:left="18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045A5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Project SMILE</w:t>
                        </w:r>
                      </w:p>
                      <w:p w14:paraId="30C43CE9" w14:textId="77777777" w:rsidR="00020061" w:rsidRDefault="00020061" w:rsidP="00635530">
                        <w:pPr>
                          <w:bidi w:val="0"/>
                          <w:ind w:left="18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838 Belmar St.</w:t>
                        </w:r>
                      </w:p>
                      <w:p w14:paraId="73617DAD" w14:textId="77777777" w:rsidR="00020061" w:rsidRDefault="00020061" w:rsidP="00635530">
                        <w:pPr>
                          <w:bidi w:val="0"/>
                          <w:ind w:left="18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Sugar Land, TX 77478</w:t>
                        </w:r>
                      </w:p>
                      <w:p w14:paraId="7E1F42AD" w14:textId="77777777" w:rsidR="00020061" w:rsidRDefault="00020061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104DF3F1" w14:textId="77777777" w:rsidR="00020061" w:rsidRDefault="00020061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1994193A" w14:textId="77777777" w:rsidR="00020061" w:rsidRDefault="00020061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61989425" w14:textId="77777777" w:rsidR="00020061" w:rsidRDefault="00020061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3578339F" w14:textId="77777777" w:rsidR="00020061" w:rsidRDefault="00020061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  <w:p w14:paraId="5F612EFB" w14:textId="77777777" w:rsidR="00020061" w:rsidRPr="008045A5" w:rsidRDefault="00020061" w:rsidP="00306BFB">
                        <w:pPr>
                          <w:bidi w:val="0"/>
                          <w:rPr>
                            <w:rFonts w:ascii="Arial" w:hAnsi="Arial" w:cs="Arial"/>
                            <w:b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</w:p>
    <w:p w14:paraId="1ABEEE51" w14:textId="4E050797" w:rsidR="00BE6E52" w:rsidRDefault="00B61901" w:rsidP="00BE6E52">
      <w:pPr>
        <w:bidi w:val="0"/>
        <w:spacing w:line="276" w:lineRule="auto"/>
        <w:jc w:val="center"/>
        <w:rPr>
          <w:rFonts w:ascii="Arial" w:hAnsi="Arial" w:cs="Arial"/>
          <w:sz w:val="18"/>
          <w:szCs w:val="20"/>
        </w:rPr>
      </w:pPr>
      <w:r w:rsidRPr="00BE6E52">
        <w:rPr>
          <w:rFonts w:ascii="Arial" w:hAnsi="Arial" w:cs="Arial"/>
          <w:sz w:val="18"/>
          <w:szCs w:val="20"/>
        </w:rPr>
        <w:t xml:space="preserve">DUE TO THE NUMBER OF FAMILIES WE ARE SERVING, NO TIME CHANGE WILL BE </w:t>
      </w:r>
      <w:r w:rsidR="00064997">
        <w:rPr>
          <w:rFonts w:ascii="Arial" w:hAnsi="Arial" w:cs="Arial"/>
          <w:sz w:val="18"/>
          <w:szCs w:val="20"/>
        </w:rPr>
        <w:t>ALLOWED</w:t>
      </w:r>
      <w:r w:rsidRPr="00BE6E52">
        <w:rPr>
          <w:rFonts w:ascii="Arial" w:hAnsi="Arial" w:cs="Arial"/>
          <w:sz w:val="18"/>
          <w:szCs w:val="20"/>
        </w:rPr>
        <w:t>.  WE ARE UNABLE TO ADD ADDITIONAL FAMILIES TO THIS YEAR’S EVENT AND NO CHANGES WILL BE ALLOWED THE DAY OF THE EVENT.</w:t>
      </w:r>
    </w:p>
    <w:p w14:paraId="3C1E05F3" w14:textId="77777777" w:rsidR="00E6280E" w:rsidRDefault="00E6280E" w:rsidP="00C500B1">
      <w:pPr>
        <w:bidi w:val="0"/>
        <w:spacing w:line="276" w:lineRule="auto"/>
        <w:rPr>
          <w:rFonts w:ascii="Arial" w:hAnsi="Arial" w:cs="Arial"/>
          <w:sz w:val="18"/>
          <w:szCs w:val="20"/>
        </w:rPr>
      </w:pPr>
    </w:p>
    <w:p w14:paraId="241AE217" w14:textId="77777777" w:rsidR="00966CA6" w:rsidRDefault="00966CA6" w:rsidP="00966CA6">
      <w:pPr>
        <w:bidi w:val="0"/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29C952F9" w14:textId="77777777" w:rsidR="00CF6E14" w:rsidRDefault="00BE6E52" w:rsidP="00BE6E52">
      <w:pPr>
        <w:bidi w:val="0"/>
        <w:spacing w:line="276" w:lineRule="auto"/>
        <w:ind w:left="2160" w:right="2016"/>
        <w:jc w:val="center"/>
        <w:rPr>
          <w:rFonts w:ascii="Arial" w:hAnsi="Arial" w:cs="Arial"/>
          <w:sz w:val="16"/>
          <w:szCs w:val="20"/>
        </w:rPr>
      </w:pPr>
      <w:r w:rsidRPr="00BE6E52">
        <w:rPr>
          <w:rFonts w:ascii="Arial" w:hAnsi="Arial" w:cs="Arial"/>
          <w:sz w:val="16"/>
          <w:szCs w:val="20"/>
        </w:rPr>
        <w:t xml:space="preserve">Santa’s Exchange is a joint project of </w:t>
      </w:r>
      <w:r w:rsidR="00E6053D">
        <w:rPr>
          <w:rFonts w:ascii="Arial" w:hAnsi="Arial" w:cs="Arial"/>
          <w:sz w:val="16"/>
          <w:szCs w:val="20"/>
        </w:rPr>
        <w:t xml:space="preserve">The Exchange Club of Sugar Land, </w:t>
      </w:r>
      <w:r w:rsidRPr="00BE6E52">
        <w:rPr>
          <w:rFonts w:ascii="Arial" w:hAnsi="Arial" w:cs="Arial"/>
          <w:sz w:val="16"/>
          <w:szCs w:val="20"/>
        </w:rPr>
        <w:t xml:space="preserve">Toys for Tots, Sugar Land Rotary, Project SMILE, </w:t>
      </w:r>
      <w:r w:rsidR="00E6053D">
        <w:rPr>
          <w:rFonts w:ascii="Arial" w:hAnsi="Arial" w:cs="Arial"/>
          <w:sz w:val="16"/>
          <w:szCs w:val="20"/>
        </w:rPr>
        <w:t xml:space="preserve">and The Exchange Club of </w:t>
      </w:r>
      <w:r w:rsidRPr="00BE6E52">
        <w:rPr>
          <w:rFonts w:ascii="Arial" w:hAnsi="Arial" w:cs="Arial"/>
          <w:sz w:val="16"/>
          <w:szCs w:val="20"/>
        </w:rPr>
        <w:t>Fort Bend.</w:t>
      </w:r>
    </w:p>
    <w:p w14:paraId="52847E4B" w14:textId="388FAFE6" w:rsidR="00CF6E14" w:rsidRDefault="00CF6E14">
      <w:pPr>
        <w:bidi w:val="0"/>
        <w:rPr>
          <w:rFonts w:ascii="Arial" w:hAnsi="Arial" w:cs="Arial"/>
          <w:sz w:val="16"/>
          <w:szCs w:val="20"/>
        </w:rPr>
      </w:pPr>
    </w:p>
    <w:sectPr w:rsidR="00CF6E14" w:rsidSect="00966C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64" w:bottom="270" w:left="720" w:header="706" w:footer="181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E08DB" w14:textId="77777777" w:rsidR="00020061" w:rsidRDefault="00020061" w:rsidP="006E7354">
      <w:r>
        <w:separator/>
      </w:r>
    </w:p>
  </w:endnote>
  <w:endnote w:type="continuationSeparator" w:id="0">
    <w:p w14:paraId="12094DF1" w14:textId="77777777" w:rsidR="00020061" w:rsidRDefault="00020061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6CE67" w14:textId="77777777" w:rsidR="00020061" w:rsidRDefault="00020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2B25F" w14:textId="03B2F15C" w:rsidR="00020061" w:rsidRDefault="000200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E209C0" wp14:editId="00BAE33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0294791af0a19900e31eda9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CAB71B" w14:textId="7255F8F3" w:rsidR="00020061" w:rsidRPr="00D173EF" w:rsidRDefault="00020061" w:rsidP="00D173E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173E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209C0" id="_x0000_t202" coordsize="21600,21600" o:spt="202" path="m,l,21600r21600,l21600,xe">
              <v:stroke joinstyle="miter"/>
              <v:path gradientshapeok="t" o:connecttype="rect"/>
            </v:shapetype>
            <v:shape id="MSIPCM00294791af0a19900e31eda9" o:spid="_x0000_s1031" type="#_x0000_t202" alt="{&quot;HashCode&quot;:1831732991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7FK/txUDAAA2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22CAB71B" w14:textId="7255F8F3" w:rsidR="00020061" w:rsidRPr="00D173EF" w:rsidRDefault="00020061" w:rsidP="00D173E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173EF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C97CC" w14:textId="102A97FD" w:rsidR="00020061" w:rsidRDefault="00020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595F" w14:textId="77777777" w:rsidR="00020061" w:rsidRDefault="00020061" w:rsidP="006E7354">
      <w:r>
        <w:separator/>
      </w:r>
    </w:p>
  </w:footnote>
  <w:footnote w:type="continuationSeparator" w:id="0">
    <w:p w14:paraId="7AE13EF4" w14:textId="77777777" w:rsidR="00020061" w:rsidRDefault="00020061" w:rsidP="006E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02B9C" w14:textId="77777777" w:rsidR="00020061" w:rsidRDefault="00020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CE12" w14:textId="77777777" w:rsidR="00020061" w:rsidRDefault="00020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09B7A" w14:textId="77777777" w:rsidR="00020061" w:rsidRDefault="00020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07AB0"/>
    <w:multiLevelType w:val="hybridMultilevel"/>
    <w:tmpl w:val="47E2FDD2"/>
    <w:lvl w:ilvl="0" w:tplc="5CBC3456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E7660"/>
    <w:multiLevelType w:val="hybridMultilevel"/>
    <w:tmpl w:val="B4247302"/>
    <w:lvl w:ilvl="0" w:tplc="02E4291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N:\TFT\bin\Debug\Data\Final2020\PrintedInvitationsList.csv"/>
    <w:dataSource r:id="rId2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type w:val="dbColumn"/>
        <w:name w:val="ADDRESS2"/>
        <w:mappedName w:val="Address 2"/>
        <w:column w:val="7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"/>
        <w:mappedName w:val="Postal Code"/>
        <w:column w:val="10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10241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D2"/>
    <w:rsid w:val="00003BBE"/>
    <w:rsid w:val="00005DB9"/>
    <w:rsid w:val="0001264A"/>
    <w:rsid w:val="000132D2"/>
    <w:rsid w:val="00020061"/>
    <w:rsid w:val="00021AC9"/>
    <w:rsid w:val="00046FC6"/>
    <w:rsid w:val="000556D0"/>
    <w:rsid w:val="00064997"/>
    <w:rsid w:val="000F1B22"/>
    <w:rsid w:val="000F6541"/>
    <w:rsid w:val="00106365"/>
    <w:rsid w:val="001217C9"/>
    <w:rsid w:val="00147B6D"/>
    <w:rsid w:val="00151241"/>
    <w:rsid w:val="00174FCD"/>
    <w:rsid w:val="001825E0"/>
    <w:rsid w:val="001A776A"/>
    <w:rsid w:val="00227887"/>
    <w:rsid w:val="002334B6"/>
    <w:rsid w:val="00234A8D"/>
    <w:rsid w:val="00237224"/>
    <w:rsid w:val="002468F1"/>
    <w:rsid w:val="0025503B"/>
    <w:rsid w:val="00260EE1"/>
    <w:rsid w:val="002B222E"/>
    <w:rsid w:val="002B5E8C"/>
    <w:rsid w:val="002C6CAA"/>
    <w:rsid w:val="002D12CE"/>
    <w:rsid w:val="002E2703"/>
    <w:rsid w:val="002E3DE7"/>
    <w:rsid w:val="002F05B8"/>
    <w:rsid w:val="00306BFB"/>
    <w:rsid w:val="003325A4"/>
    <w:rsid w:val="00344656"/>
    <w:rsid w:val="00353780"/>
    <w:rsid w:val="0035422B"/>
    <w:rsid w:val="003656C9"/>
    <w:rsid w:val="003918E9"/>
    <w:rsid w:val="003A6A14"/>
    <w:rsid w:val="003D76C3"/>
    <w:rsid w:val="00415082"/>
    <w:rsid w:val="00435199"/>
    <w:rsid w:val="00467524"/>
    <w:rsid w:val="00483A65"/>
    <w:rsid w:val="004E00D0"/>
    <w:rsid w:val="004F381E"/>
    <w:rsid w:val="00580F54"/>
    <w:rsid w:val="00587369"/>
    <w:rsid w:val="005A6010"/>
    <w:rsid w:val="005A686D"/>
    <w:rsid w:val="005C2943"/>
    <w:rsid w:val="005E4972"/>
    <w:rsid w:val="00617EF5"/>
    <w:rsid w:val="00621543"/>
    <w:rsid w:val="00635530"/>
    <w:rsid w:val="00662A82"/>
    <w:rsid w:val="006779A1"/>
    <w:rsid w:val="00685C6A"/>
    <w:rsid w:val="006C2ACB"/>
    <w:rsid w:val="006E7354"/>
    <w:rsid w:val="00700B91"/>
    <w:rsid w:val="00726A93"/>
    <w:rsid w:val="00743C63"/>
    <w:rsid w:val="00746FC4"/>
    <w:rsid w:val="00754C87"/>
    <w:rsid w:val="007604FA"/>
    <w:rsid w:val="00794161"/>
    <w:rsid w:val="0079534A"/>
    <w:rsid w:val="007B2E50"/>
    <w:rsid w:val="007F4423"/>
    <w:rsid w:val="008045A5"/>
    <w:rsid w:val="008226AD"/>
    <w:rsid w:val="008C60E6"/>
    <w:rsid w:val="008D171D"/>
    <w:rsid w:val="008F3AFB"/>
    <w:rsid w:val="00925643"/>
    <w:rsid w:val="00943E76"/>
    <w:rsid w:val="00953645"/>
    <w:rsid w:val="0096506E"/>
    <w:rsid w:val="00966CA6"/>
    <w:rsid w:val="00985A1A"/>
    <w:rsid w:val="009B27E8"/>
    <w:rsid w:val="009C0852"/>
    <w:rsid w:val="009C46D7"/>
    <w:rsid w:val="009E153A"/>
    <w:rsid w:val="009F0A90"/>
    <w:rsid w:val="009F3374"/>
    <w:rsid w:val="009F615B"/>
    <w:rsid w:val="00A03167"/>
    <w:rsid w:val="00A11FBC"/>
    <w:rsid w:val="00A272AC"/>
    <w:rsid w:val="00A42260"/>
    <w:rsid w:val="00A62BDC"/>
    <w:rsid w:val="00A6415D"/>
    <w:rsid w:val="00A77CC2"/>
    <w:rsid w:val="00AB4EA0"/>
    <w:rsid w:val="00AB7CEE"/>
    <w:rsid w:val="00AC4C72"/>
    <w:rsid w:val="00AD368A"/>
    <w:rsid w:val="00AD5A1B"/>
    <w:rsid w:val="00AF1F28"/>
    <w:rsid w:val="00B0246E"/>
    <w:rsid w:val="00B076D9"/>
    <w:rsid w:val="00B337EA"/>
    <w:rsid w:val="00B403C4"/>
    <w:rsid w:val="00B507B9"/>
    <w:rsid w:val="00B534F2"/>
    <w:rsid w:val="00B61901"/>
    <w:rsid w:val="00BA2C90"/>
    <w:rsid w:val="00BA5177"/>
    <w:rsid w:val="00BD45B0"/>
    <w:rsid w:val="00BE6E52"/>
    <w:rsid w:val="00C05460"/>
    <w:rsid w:val="00C31839"/>
    <w:rsid w:val="00C3487E"/>
    <w:rsid w:val="00C37367"/>
    <w:rsid w:val="00C45114"/>
    <w:rsid w:val="00C500B1"/>
    <w:rsid w:val="00C802DF"/>
    <w:rsid w:val="00C94F71"/>
    <w:rsid w:val="00CA0788"/>
    <w:rsid w:val="00CB67E5"/>
    <w:rsid w:val="00CE0160"/>
    <w:rsid w:val="00CF3A4D"/>
    <w:rsid w:val="00CF6E14"/>
    <w:rsid w:val="00D13BF5"/>
    <w:rsid w:val="00D173EF"/>
    <w:rsid w:val="00D32A83"/>
    <w:rsid w:val="00D40ACD"/>
    <w:rsid w:val="00D87D60"/>
    <w:rsid w:val="00DA1857"/>
    <w:rsid w:val="00DA4B2D"/>
    <w:rsid w:val="00DB39B2"/>
    <w:rsid w:val="00DB4D97"/>
    <w:rsid w:val="00DB6FBB"/>
    <w:rsid w:val="00DF342E"/>
    <w:rsid w:val="00E314E2"/>
    <w:rsid w:val="00E6053D"/>
    <w:rsid w:val="00E6280E"/>
    <w:rsid w:val="00E76DDD"/>
    <w:rsid w:val="00E77A39"/>
    <w:rsid w:val="00ED5B94"/>
    <w:rsid w:val="00EF20F5"/>
    <w:rsid w:val="00F162C2"/>
    <w:rsid w:val="00F20D6A"/>
    <w:rsid w:val="00F26632"/>
    <w:rsid w:val="00F46F1C"/>
    <w:rsid w:val="00F615AC"/>
    <w:rsid w:val="00F653DF"/>
    <w:rsid w:val="00F80005"/>
    <w:rsid w:val="00FA4EFA"/>
    <w:rsid w:val="00FB3737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ddd"/>
    </o:shapedefaults>
    <o:shapelayout v:ext="edit">
      <o:idmap v:ext="edit" data="1"/>
    </o:shapelayout>
  </w:shapeDefaults>
  <w:decimalSymbol w:val="."/>
  <w:listSeparator w:val=","/>
  <w14:docId w14:val="79FB1DD2"/>
  <w15:docId w15:val="{D388E518-4885-4FE4-B65F-B1757B7F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B0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N:\TFT\bin\Debug\Data\Final2020\PrintedInvitationsList.csv" TargetMode="External"/><Relationship Id="rId1" Type="http://schemas.openxmlformats.org/officeDocument/2006/relationships/attachedTemplate" Target="file:///C:\Users\Clinton\AppData\Local\Temp\Temp1_PostalMethods_DOTX_Template.zip\PostalMethods_DoubleWindow_Templat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PostalMethods_DoubleWindow_Template4.dotx</Template>
  <TotalTime>1782</TotalTime>
  <Pages>1</Pages>
  <Words>252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PostalMethods Template</vt:lpstr>
    </vt:vector>
  </TitlesOfParts>
  <Company>PostalMethods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PostalMethods Template</dc:title>
  <dc:subject>Templates to be used when sending letters via PostalMethods using the #10 double window envelope</dc:subject>
  <dc:creator>Clinton</dc:creator>
  <cp:keywords>PostalMethods, letters, template</cp:keywords>
  <dc:description>Version 4</dc:description>
  <cp:lastModifiedBy>Clinton Chapman</cp:lastModifiedBy>
  <cp:revision>3</cp:revision>
  <cp:lastPrinted>2020-11-30T15:12:00Z</cp:lastPrinted>
  <dcterms:created xsi:type="dcterms:W3CDTF">2017-12-02T01:03:00Z</dcterms:created>
  <dcterms:modified xsi:type="dcterms:W3CDTF">2020-11-30T15:55:00Z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chapman11@slb.com</vt:lpwstr>
  </property>
  <property fmtid="{D5CDD505-2E9C-101B-9397-08002B2CF9AE}" pid="5" name="MSIP_Label_585f1f62-8d2b-4457-869c-0a13c6549635_SetDate">
    <vt:lpwstr>2019-12-14T15:00:42.6043903Z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117b10f2-370e-459d-8314-3b66581da7eb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chapman11@slb.com</vt:lpwstr>
  </property>
  <property fmtid="{D5CDD505-2E9C-101B-9397-08002B2CF9AE}" pid="13" name="MSIP_Label_8bb759f6-5337-4dc5-b19b-e74b6da11f8f_SetDate">
    <vt:lpwstr>2019-12-14T15:00:42.6043903Z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117b10f2-370e-459d-8314-3b66581da7eb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